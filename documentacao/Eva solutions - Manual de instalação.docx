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E90996" w:rsidP="00D70D02">
      <w:pPr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83DBB5E" wp14:editId="6349D03A">
            <wp:simplePos x="0" y="0"/>
            <wp:positionH relativeFrom="page">
              <wp:posOffset>9525</wp:posOffset>
            </wp:positionH>
            <wp:positionV relativeFrom="page">
              <wp:posOffset>19050</wp:posOffset>
            </wp:positionV>
            <wp:extent cx="10036810" cy="6667218"/>
            <wp:effectExtent l="0" t="0" r="254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36810" cy="666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E90996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C61B10" wp14:editId="4808EE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470535</wp:posOffset>
                      </wp:positionV>
                      <wp:extent cx="3528695" cy="1809750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90996" w:rsidRPr="00E90996" w:rsidRDefault="00E90996" w:rsidP="00E90996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color w:val="auto"/>
                                      <w:lang w:val="pt-BR" w:bidi="pt-BR"/>
                                    </w:rPr>
                                  </w:pPr>
                                  <w:r w:rsidRPr="00E90996">
                                    <w:rPr>
                                      <w:color w:val="auto"/>
                                      <w:lang w:val="pt-BR" w:bidi="pt-BR"/>
                                    </w:rPr>
                                    <w:t>MANUAL</w:t>
                                  </w:r>
                                </w:p>
                                <w:p w:rsidR="00E90996" w:rsidRPr="00E90996" w:rsidRDefault="00E90996" w:rsidP="00E90996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90996">
                                    <w:rPr>
                                      <w:color w:val="auto"/>
                                      <w:lang w:val="pt-BR" w:bidi="pt-BR"/>
                                    </w:rPr>
                                    <w:t>EVA 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C61B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-.3pt;margin-top:37.05pt;width:277.85pt;height:1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" filled="f" stroked="f" strokeweight=".5pt">
                      <v:textbox>
                        <w:txbxContent>
                          <w:p w:rsidR="00E90996" w:rsidRPr="00E90996" w:rsidRDefault="00E90996" w:rsidP="00E90996">
                            <w:pPr>
                              <w:pStyle w:val="Ttulo"/>
                              <w:spacing w:after="0"/>
                              <w:jc w:val="center"/>
                              <w:rPr>
                                <w:color w:val="auto"/>
                                <w:lang w:val="pt-BR" w:bidi="pt-BR"/>
                              </w:rPr>
                            </w:pPr>
                            <w:r w:rsidRPr="00E90996">
                              <w:rPr>
                                <w:color w:val="auto"/>
                                <w:lang w:val="pt-BR" w:bidi="pt-BR"/>
                              </w:rPr>
                              <w:t>MANUAL</w:t>
                            </w:r>
                          </w:p>
                          <w:p w:rsidR="00E90996" w:rsidRPr="00E90996" w:rsidRDefault="00E90996" w:rsidP="00E90996">
                            <w:pPr>
                              <w:pStyle w:val="Ttulo"/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 w:rsidRPr="00E90996">
                              <w:rPr>
                                <w:color w:val="auto"/>
                                <w:lang w:val="pt-BR" w:bidi="pt-BR"/>
                              </w:rPr>
                              <w:t>EVA SOLUTIONS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996">
              <w:rPr>
                <w:lang w:val="pt-BR" w:bidi="pt-BR"/>
              </w:rPr>
              <w:drawing>
                <wp:anchor distT="0" distB="0" distL="114300" distR="114300" simplePos="0" relativeHeight="251661312" behindDoc="0" locked="0" layoutInCell="1" allowOverlap="1" wp14:anchorId="19A18699" wp14:editId="64B56A8E">
                  <wp:simplePos x="0" y="0"/>
                  <wp:positionH relativeFrom="column">
                    <wp:posOffset>920115</wp:posOffset>
                  </wp:positionH>
                  <wp:positionV relativeFrom="paragraph">
                    <wp:posOffset>2453640</wp:posOffset>
                  </wp:positionV>
                  <wp:extent cx="2077241" cy="1971675"/>
                  <wp:effectExtent l="0" t="0" r="0" b="0"/>
                  <wp:wrapNone/>
                  <wp:docPr id="10" name="Picture 4" descr="F:\PC SPRINT 2 EVA\eva\4.Site\Index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F:\PC SPRINT 2 EVA\eva\4.Site\Index\img\logo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0" t="3615" r="10236" b="10044"/>
                          <a:stretch/>
                        </pic:blipFill>
                        <pic:spPr bwMode="auto">
                          <a:xfrm>
                            <a:off x="0" y="0"/>
                            <a:ext cx="2077241" cy="19716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E90996" w:rsidRDefault="00D077E9" w:rsidP="00AB02A7">
            <w:pPr>
              <w:rPr>
                <w:noProof/>
                <w:color w:val="auto"/>
                <w:sz w:val="10"/>
                <w:szCs w:val="10"/>
                <w:lang w:val="pt-BR"/>
              </w:rPr>
            </w:pPr>
          </w:p>
          <w:p w:rsidR="00D077E9" w:rsidRPr="00E90996" w:rsidRDefault="001C04B0" w:rsidP="00AB02A7">
            <w:pPr>
              <w:rPr>
                <w:color w:val="auto"/>
                <w:lang w:val="pt-BR"/>
              </w:rPr>
            </w:pPr>
            <w:sdt>
              <w:sdtPr>
                <w:rPr>
                  <w:color w:val="auto"/>
                  <w:lang w:val="pt-BR"/>
                </w:rPr>
                <w:id w:val="-1740469667"/>
                <w:placeholder>
                  <w:docPart w:val="878DCCBBBC644541864D7F876E97072E"/>
                </w:placeholder>
                <w15:appearance w15:val="hidden"/>
              </w:sdtPr>
              <w:sdtEndPr/>
              <w:sdtContent>
                <w:r w:rsidR="00E90996" w:rsidRPr="00E90996">
                  <w:rPr>
                    <w:color w:val="auto"/>
                    <w:lang w:val="pt-BR"/>
                  </w:rPr>
                  <w:t>Eva solutions</w:t>
                </w:r>
              </w:sdtContent>
            </w:sdt>
          </w:p>
          <w:p w:rsidR="00D077E9" w:rsidRPr="00E90996" w:rsidRDefault="00E90996" w:rsidP="00AB02A7">
            <w:pPr>
              <w:rPr>
                <w:color w:val="auto"/>
                <w:lang w:val="pt-BR"/>
              </w:rPr>
            </w:pPr>
            <w:r w:rsidRPr="00E90996">
              <w:rPr>
                <w:color w:val="auto"/>
                <w:lang w:val="pt-BR" w:bidi="pt-BR"/>
              </w:rPr>
              <w:t xml:space="preserve">Manual para auxílio </w:t>
            </w:r>
          </w:p>
          <w:p w:rsidR="00D077E9" w:rsidRPr="004F0028" w:rsidRDefault="00E90996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C5B4A9" wp14:editId="21B08087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FC2EB7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" strokecolor="#92d050" strokeweight="3pt">
                      <w10:anchorlock/>
                    </v:line>
                  </w:pict>
                </mc:Fallback>
              </mc:AlternateContent>
            </w:r>
          </w:p>
        </w:tc>
      </w:tr>
    </w:tbl>
    <w:p w:rsidR="00D077E9" w:rsidRPr="004F0028" w:rsidRDefault="001E3446">
      <w:pPr>
        <w:spacing w:after="200"/>
        <w:rPr>
          <w:lang w:val="pt-BR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511148F" wp14:editId="4B4E6965">
            <wp:simplePos x="0" y="0"/>
            <wp:positionH relativeFrom="page">
              <wp:posOffset>-38100</wp:posOffset>
            </wp:positionH>
            <wp:positionV relativeFrom="paragraph">
              <wp:posOffset>6964680</wp:posOffset>
            </wp:positionV>
            <wp:extent cx="7582535" cy="2885261"/>
            <wp:effectExtent l="0" t="0" r="0" b="0"/>
            <wp:wrapNone/>
            <wp:docPr id="28" name="Imagem 28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586601" cy="288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E1A3A" wp14:editId="2D70E502">
                <wp:simplePos x="0" y="0"/>
                <wp:positionH relativeFrom="column">
                  <wp:posOffset>-146685</wp:posOffset>
                </wp:positionH>
                <wp:positionV relativeFrom="page">
                  <wp:posOffset>2124075</wp:posOffset>
                </wp:positionV>
                <wp:extent cx="3938905" cy="772350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7723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8EA4" id="Retângulo 3" o:spid="_x0000_s1026" alt="retângulo branco para o texto na capa" style="position:absolute;margin-left:-11.55pt;margin-top:167.25pt;width:310.15pt;height:60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0E5192" wp14:editId="435C31B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6DDF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" fillcolor="#92d050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E90996" w:rsidRPr="00E90996" w:rsidRDefault="001E3446" w:rsidP="00E90996">
      <w:pPr>
        <w:pStyle w:val="Ttulo"/>
        <w:jc w:val="center"/>
        <w:rPr>
          <w:color w:val="92D05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C3B34A2" wp14:editId="565EE778">
            <wp:simplePos x="0" y="0"/>
            <wp:positionH relativeFrom="page">
              <wp:align>left</wp:align>
            </wp:positionH>
            <wp:positionV relativeFrom="paragraph">
              <wp:posOffset>-1555115</wp:posOffset>
            </wp:positionV>
            <wp:extent cx="8070850" cy="2200275"/>
            <wp:effectExtent l="0" t="0" r="6350" b="9525"/>
            <wp:wrapNone/>
            <wp:docPr id="31" name="Imagem 31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807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92D050"/>
        </w:rPr>
        <w:t>Manual de instalação</w:t>
      </w:r>
      <w:bookmarkStart w:id="0" w:name="_GoBack"/>
      <w:bookmarkEnd w:id="0"/>
    </w:p>
    <w:p w:rsidR="00E90996" w:rsidRDefault="00E90996" w:rsidP="00E90996"/>
    <w:p w:rsidR="00E90996" w:rsidRDefault="00E90996" w:rsidP="00E90996">
      <w:pPr>
        <w:pStyle w:val="PargrafodaLista"/>
        <w:rPr>
          <w:sz w:val="36"/>
          <w:szCs w:val="36"/>
        </w:rPr>
      </w:pPr>
      <w:r w:rsidRPr="00362E85">
        <w:rPr>
          <w:sz w:val="36"/>
          <w:szCs w:val="36"/>
        </w:rPr>
        <w:t>Índice</w:t>
      </w:r>
    </w:p>
    <w:p w:rsidR="00E90996" w:rsidRDefault="00E90996" w:rsidP="00E90996">
      <w:pPr>
        <w:pStyle w:val="PargrafodaLista"/>
        <w:rPr>
          <w:sz w:val="36"/>
          <w:szCs w:val="36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1" w:name="_Hlk42883036"/>
      <w:r>
        <w:rPr>
          <w:sz w:val="28"/>
          <w:szCs w:val="28"/>
        </w:rPr>
        <w:t>Introdução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Sinalização de funcionamento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Conexão Arduino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Alimentação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Quantidade de Arduinos por m²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Condições ambientais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Potência máxima </w:t>
      </w:r>
    </w:p>
    <w:p w:rsidR="00E90996" w:rsidRPr="00362E85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Produto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Vista superior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Instalação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Conexões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Orientações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Montagem base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Operação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Cadastramento de conta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Cadastramento de usuário</w:t>
      </w:r>
    </w:p>
    <w:p w:rsidR="00E90996" w:rsidRPr="00066958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Cadastro de senha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Cadastramento de dispositivo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Configurações de setores 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Verificações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B1BC9">
        <w:rPr>
          <w:sz w:val="28"/>
          <w:szCs w:val="28"/>
        </w:rPr>
        <w:t>Orientações de uso</w:t>
      </w:r>
      <w:r w:rsidR="001E3446" w:rsidRPr="001E3446">
        <w:t xml:space="preserve"> </w:t>
      </w:r>
    </w:p>
    <w:p w:rsidR="00E90996" w:rsidRPr="005B1BC9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66958">
        <w:rPr>
          <w:sz w:val="28"/>
          <w:szCs w:val="28"/>
        </w:rPr>
        <w:t>Monitoramento</w:t>
      </w:r>
    </w:p>
    <w:p w:rsidR="00E90996" w:rsidRDefault="00E90996" w:rsidP="00E90996">
      <w:pPr>
        <w:pStyle w:val="PargrafodaLista"/>
        <w:ind w:left="1080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Suporte</w:t>
      </w:r>
    </w:p>
    <w:p w:rsidR="00E90996" w:rsidRDefault="00E90996" w:rsidP="00E90996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Canais de suporte</w:t>
      </w:r>
    </w:p>
    <w:p w:rsidR="00E90996" w:rsidRDefault="00E90996" w:rsidP="00E90996">
      <w:pPr>
        <w:rPr>
          <w:szCs w:val="28"/>
        </w:rPr>
      </w:pPr>
    </w:p>
    <w:p w:rsidR="00E90996" w:rsidRDefault="00E90996" w:rsidP="00E90996">
      <w:pPr>
        <w:rPr>
          <w:szCs w:val="28"/>
        </w:rPr>
      </w:pPr>
    </w:p>
    <w:bookmarkEnd w:id="1"/>
    <w:p w:rsidR="00E90996" w:rsidRDefault="00E90996" w:rsidP="00E90996">
      <w:pPr>
        <w:rPr>
          <w:szCs w:val="28"/>
        </w:rPr>
      </w:pPr>
    </w:p>
    <w:p w:rsidR="00E90996" w:rsidRPr="003C3BF1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Introdução</w:t>
      </w: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D01B5">
        <w:rPr>
          <w:b/>
          <w:bCs/>
          <w:sz w:val="28"/>
          <w:szCs w:val="28"/>
        </w:rPr>
        <w:t>Sinalização de funcionamento</w:t>
      </w:r>
      <w:r>
        <w:rPr>
          <w:sz w:val="28"/>
          <w:szCs w:val="28"/>
        </w:rPr>
        <w:t xml:space="preserve"> </w:t>
      </w:r>
    </w:p>
    <w:p w:rsidR="00E90996" w:rsidRDefault="001E3446" w:rsidP="00E90996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72215ED6" wp14:editId="05402F55">
            <wp:simplePos x="0" y="0"/>
            <wp:positionH relativeFrom="page">
              <wp:align>right</wp:align>
            </wp:positionH>
            <wp:positionV relativeFrom="paragraph">
              <wp:posOffset>-1634490</wp:posOffset>
            </wp:positionV>
            <wp:extent cx="7639050" cy="2200275"/>
            <wp:effectExtent l="0" t="0" r="0" b="9525"/>
            <wp:wrapNone/>
            <wp:docPr id="30" name="Imagem 30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666D8">
        <w:rPr>
          <w:sz w:val="24"/>
          <w:szCs w:val="24"/>
        </w:rPr>
        <w:t>No equipamento há luzes discretas de indicação do funcionamento do</w:t>
      </w:r>
    </w:p>
    <w:p w:rsidR="00E90996" w:rsidRPr="004666D8" w:rsidRDefault="00E90996" w:rsidP="00E90996">
      <w:pPr>
        <w:pStyle w:val="PargrafodaLista"/>
        <w:ind w:left="1428"/>
        <w:jc w:val="both"/>
        <w:rPr>
          <w:sz w:val="24"/>
          <w:szCs w:val="24"/>
        </w:rPr>
      </w:pPr>
      <w:r w:rsidRPr="004666D8">
        <w:rPr>
          <w:sz w:val="24"/>
          <w:szCs w:val="24"/>
        </w:rPr>
        <w:t>mesmo;</w:t>
      </w:r>
    </w:p>
    <w:p w:rsidR="00E90996" w:rsidRPr="006A7C92" w:rsidRDefault="00E90996" w:rsidP="00E90996">
      <w:pPr>
        <w:pStyle w:val="PargrafodaLista"/>
        <w:ind w:left="1428"/>
        <w:jc w:val="both"/>
        <w:rPr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4666D8">
        <w:rPr>
          <w:b/>
          <w:bCs/>
          <w:sz w:val="28"/>
          <w:szCs w:val="28"/>
        </w:rPr>
        <w:t>Conexão Arduino</w:t>
      </w:r>
      <w:r w:rsidRPr="004666D8">
        <w:rPr>
          <w:sz w:val="28"/>
          <w:szCs w:val="28"/>
        </w:rPr>
        <w:t xml:space="preserve"> 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4666D8">
        <w:rPr>
          <w:sz w:val="24"/>
          <w:szCs w:val="24"/>
        </w:rPr>
        <w:t>Assumimos que você está usando um Arduino Uno ou um Arduino Mega;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6A7C92">
        <w:rPr>
          <w:sz w:val="24"/>
          <w:szCs w:val="24"/>
        </w:rPr>
        <w:t>Para fazer a conexão irá precisar utilizar um cabo USB padrão (conector A para o conector B) o tipo de cabo que iria utilizar para conectar uma impressora;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Fazer o download do software do Arduino (</w:t>
      </w:r>
      <w:hyperlink r:id="rId10" w:history="1">
        <w:r>
          <w:rPr>
            <w:rStyle w:val="Hyperlink"/>
          </w:rPr>
          <w:t>https://www.arduino.cc/en/main/software</w:t>
        </w:r>
      </w:hyperlink>
      <w:r>
        <w:t>);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t>Descompacte o arquivo baixado, dê um duplo clique na pasta para abrí-la;</w:t>
      </w:r>
    </w:p>
    <w:p w:rsidR="00E90996" w:rsidRPr="006A7C92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t>Deve haver alguns arquivos e sub-pastas dentro;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Conecte o Arduino a sua máquina usando o cabo UBS;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LED verde de energia (marcado com PWR) deve acender;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Aguarde até que o Windows inicie o processo de instalação de drivers, depois de alguns instantes o processo irá falhar;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Clique com o botão direito na porta “Arduino UNO (COMxx)” e selecione “Atualizar Driver...”;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Depois selecione a opção “Procurar software de drive no computador”;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Finalmente, navegue até a pasta “drivers” dentro do aplicativo Arduino, na pasta que foi descompactada anteriormente, e selecione o arquivo “Arduino.inf”;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partir daí, o Windows completará a instalação dos drivers;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Dê um clique duplo no aplicativo do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Se o software do Arduino abrir no idioma errado, você pode muda-lo na janela de preferências;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só abrir o aplicativo do Arduino e colocar o comando da sua programação;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selecionar sua placa, para isso você precisa selecionar;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opção do menu Ferramentas&gt;Placa;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selecionar o tipo do seu Arduino, que será Arduino Uno, Arduino Mega 2560 ou Arduino ATmega 1280.</w:t>
      </w:r>
    </w:p>
    <w:p w:rsidR="00E90996" w:rsidRDefault="00E90996" w:rsidP="00E90996">
      <w:pPr>
        <w:jc w:val="both"/>
        <w:rPr>
          <w:rFonts w:eastAsiaTheme="minorHAnsi"/>
          <w:b w:val="0"/>
          <w:color w:val="auto"/>
          <w:sz w:val="24"/>
          <w:szCs w:val="24"/>
          <w:lang w:val="pt-BR"/>
        </w:rPr>
      </w:pPr>
    </w:p>
    <w:p w:rsidR="00E90996" w:rsidRDefault="00E90996" w:rsidP="00E90996">
      <w:pPr>
        <w:jc w:val="both"/>
        <w:rPr>
          <w:rFonts w:eastAsiaTheme="minorHAnsi"/>
          <w:b w:val="0"/>
          <w:color w:val="auto"/>
          <w:sz w:val="24"/>
          <w:szCs w:val="24"/>
          <w:lang w:val="pt-BR"/>
        </w:rPr>
      </w:pPr>
    </w:p>
    <w:p w:rsidR="00E90996" w:rsidRPr="00E90996" w:rsidRDefault="00E90996" w:rsidP="00E90996">
      <w:pPr>
        <w:jc w:val="both"/>
        <w:rPr>
          <w:sz w:val="24"/>
          <w:szCs w:val="24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4666D8">
        <w:rPr>
          <w:b/>
          <w:bCs/>
          <w:sz w:val="28"/>
          <w:szCs w:val="28"/>
        </w:rPr>
        <w:t xml:space="preserve">Alimentação 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4666D8">
        <w:rPr>
          <w:sz w:val="24"/>
          <w:szCs w:val="24"/>
        </w:rPr>
        <w:t>O Arduino pode ser alimentado pela conexão USB;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Ou com uma fonte de alimentação externa;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é feita através do conector Jack;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o positivo no centro, onde o valor de tensão da fonte deve estar entre os limites 6V a 20V;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No Arduino  a alimentação é de 5V, e pode ficar instável quando alimentada com tensão acima de 12V;</w:t>
      </w:r>
    </w:p>
    <w:p w:rsidR="00E90996" w:rsidRPr="004666D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Dessa forma é recomendado tensões de fonte externa valores de 7V a 12V.</w:t>
      </w:r>
    </w:p>
    <w:p w:rsidR="00E90996" w:rsidRPr="00C21B08" w:rsidRDefault="00E90996" w:rsidP="00E90996">
      <w:pPr>
        <w:pStyle w:val="PargrafodaLista"/>
        <w:ind w:left="1074"/>
        <w:jc w:val="both"/>
        <w:rPr>
          <w:b/>
          <w:bCs/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 xml:space="preserve">Quantidade de Arduinos por m²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D01B5">
        <w:rPr>
          <w:b/>
          <w:bCs/>
          <w:sz w:val="28"/>
          <w:szCs w:val="28"/>
        </w:rPr>
        <w:t xml:space="preserve"> </w:t>
      </w:r>
      <w:r w:rsidRPr="001D01B5">
        <w:rPr>
          <w:sz w:val="24"/>
          <w:szCs w:val="24"/>
        </w:rPr>
        <w:t>É recomendado que tenha um Arduino a cada 25m²;</w:t>
      </w:r>
    </w:p>
    <w:p w:rsidR="00E90996" w:rsidRPr="001D01B5" w:rsidRDefault="00E90996" w:rsidP="00E90996">
      <w:pPr>
        <w:pStyle w:val="PargrafodaLista"/>
        <w:ind w:left="1428"/>
        <w:jc w:val="both"/>
        <w:rPr>
          <w:sz w:val="24"/>
          <w:szCs w:val="24"/>
        </w:rPr>
      </w:pP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Condições Ambientais</w:t>
      </w:r>
    </w:p>
    <w:p w:rsidR="00E90996" w:rsidRPr="00E90996" w:rsidRDefault="001E344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0A6DAA95" wp14:editId="2C35CFD3">
            <wp:simplePos x="0" y="0"/>
            <wp:positionH relativeFrom="page">
              <wp:align>left</wp:align>
            </wp:positionH>
            <wp:positionV relativeFrom="paragraph">
              <wp:posOffset>-1542415</wp:posOffset>
            </wp:positionV>
            <wp:extent cx="7639050" cy="2200275"/>
            <wp:effectExtent l="0" t="0" r="0" b="9525"/>
            <wp:wrapNone/>
            <wp:docPr id="32" name="Imagem 32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4666D8">
        <w:rPr>
          <w:sz w:val="24"/>
          <w:szCs w:val="24"/>
        </w:rPr>
        <w:t>Evitar ambiente muito úmidos;</w:t>
      </w:r>
    </w:p>
    <w:p w:rsidR="00E90996" w:rsidRDefault="00E90996" w:rsidP="00E90996">
      <w:pPr>
        <w:pStyle w:val="PargrafodaLista"/>
        <w:jc w:val="both"/>
        <w:rPr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Produto</w:t>
      </w:r>
    </w:p>
    <w:p w:rsidR="00E90996" w:rsidRPr="001D01B5" w:rsidRDefault="00E90996" w:rsidP="00E90996">
      <w:pPr>
        <w:pStyle w:val="PargrafodaLista"/>
        <w:ind w:left="54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Vista superior</w:t>
      </w:r>
    </w:p>
    <w:p w:rsidR="00E90996" w:rsidRPr="001D01B5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772A640" wp14:editId="74609B7F">
            <wp:simplePos x="0" y="0"/>
            <wp:positionH relativeFrom="column">
              <wp:posOffset>243840</wp:posOffset>
            </wp:positionH>
            <wp:positionV relativeFrom="paragraph">
              <wp:posOffset>243840</wp:posOffset>
            </wp:positionV>
            <wp:extent cx="5400040" cy="2938420"/>
            <wp:effectExtent l="0" t="0" r="0" b="0"/>
            <wp:wrapSquare wrapText="bothSides"/>
            <wp:docPr id="4" name="Imagem 4" descr="Projeto 10 - Sensor de luz ambiente - Filipe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10 - Sensor de luz ambiente - FilipeFlo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996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Default="00E90996" w:rsidP="00E90996">
      <w:pPr>
        <w:pStyle w:val="PargrafodaLista"/>
        <w:ind w:left="1080"/>
        <w:jc w:val="both"/>
        <w:rPr>
          <w:b/>
          <w:bCs/>
          <w:sz w:val="28"/>
          <w:szCs w:val="28"/>
        </w:rPr>
      </w:pPr>
    </w:p>
    <w:p w:rsidR="00E90996" w:rsidRPr="00E90996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Instalação</w:t>
      </w:r>
    </w:p>
    <w:p w:rsidR="00E90996" w:rsidRPr="003C3BF1" w:rsidRDefault="00E90996" w:rsidP="00E90996">
      <w:pPr>
        <w:pStyle w:val="PargrafodaLista"/>
        <w:ind w:left="851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C3BF1">
        <w:rPr>
          <w:rFonts w:ascii="Verdana" w:hAnsi="Verdana"/>
          <w:color w:val="000000"/>
          <w:sz w:val="21"/>
          <w:szCs w:val="21"/>
          <w:shd w:val="clear" w:color="auto" w:fill="FFFFFF"/>
        </w:rPr>
        <w:t>O primeiro passo é conectar os componentes na protoboard. Conecte o sensor ldr com uma de suas pernas no 5V do arduino e a outra perna no pino analógico A0. Conecte o resistor de 10K ohms com uma perna entre o sensor ldr e o fio jumper do pino digital A0 e a outra perna no pino GND.</w:t>
      </w:r>
    </w:p>
    <w:p w:rsidR="00E90996" w:rsidRPr="003C3BF1" w:rsidRDefault="00E90996" w:rsidP="00E90996">
      <w:pPr>
        <w:pStyle w:val="PargrafodaLista"/>
        <w:shd w:val="clear" w:color="auto" w:fill="FFFFFF"/>
        <w:spacing w:before="75" w:after="75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Conecte os três leds na protoboard e na perna maior (positivo) de cada led conecter um resistor de 100 ohms e após o resistor conecte um fio jumper. Ligue a perna menor (negativo) de cada um dos leds no GND do arduino. Os fios positivos dos led ficarão nos seguintes pinos digitais do arduino:</w:t>
      </w: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Fio do led vermelho no pino digital 10;</w:t>
      </w: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Fio do led amarelo no pino digital 9;</w:t>
      </w: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3C3BF1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Fio do led verde no pino digital 8.</w:t>
      </w: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Pr="003C3BF1" w:rsidRDefault="00E90996" w:rsidP="00E90996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E90996" w:rsidRPr="001D01B5" w:rsidRDefault="00E90996" w:rsidP="00E90996">
      <w:pPr>
        <w:pStyle w:val="PargrafodaLista"/>
        <w:ind w:left="851"/>
        <w:jc w:val="both"/>
        <w:rPr>
          <w:b/>
          <w:bCs/>
          <w:sz w:val="28"/>
          <w:szCs w:val="28"/>
        </w:rPr>
      </w:pPr>
    </w:p>
    <w:p w:rsidR="00E90996" w:rsidRPr="004666D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4666D8">
        <w:rPr>
          <w:b/>
          <w:bCs/>
          <w:sz w:val="28"/>
          <w:szCs w:val="28"/>
        </w:rPr>
        <w:t>Conexões</w:t>
      </w:r>
    </w:p>
    <w:p w:rsidR="00E90996" w:rsidRDefault="00E90996" w:rsidP="00E90996">
      <w:pPr>
        <w:pStyle w:val="PargrafodaLista"/>
        <w:shd w:val="clear" w:color="auto" w:fill="FFFFFF"/>
        <w:spacing w:after="514" w:line="411" w:lineRule="atLeast"/>
        <w:ind w:left="851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1x LED Vermelho 5 mm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Resistor 220 ohm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Resistor 10K ohm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Sensor de luminosidade LDR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</w:r>
      <w:r w:rsidR="001E3446">
        <w:rPr>
          <w:noProof/>
          <w:lang w:eastAsia="pt-BR"/>
        </w:rPr>
        <w:lastRenderedPageBreak/>
        <w:drawing>
          <wp:anchor distT="0" distB="0" distL="114300" distR="114300" simplePos="0" relativeHeight="251688960" behindDoc="0" locked="0" layoutInCell="1" allowOverlap="1" wp14:anchorId="4D0377FA" wp14:editId="191E8465">
            <wp:simplePos x="0" y="0"/>
            <wp:positionH relativeFrom="page">
              <wp:posOffset>50800</wp:posOffset>
            </wp:positionH>
            <wp:positionV relativeFrom="paragraph">
              <wp:posOffset>-1275715</wp:posOffset>
            </wp:positionV>
            <wp:extent cx="7639050" cy="2200275"/>
            <wp:effectExtent l="0" t="0" r="0" b="9525"/>
            <wp:wrapNone/>
            <wp:docPr id="35" name="Imagem 35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446"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42C9D09C" wp14:editId="5354DA2C">
            <wp:simplePos x="0" y="0"/>
            <wp:positionH relativeFrom="page">
              <wp:posOffset>-101600</wp:posOffset>
            </wp:positionH>
            <wp:positionV relativeFrom="paragraph">
              <wp:posOffset>-1428115</wp:posOffset>
            </wp:positionV>
            <wp:extent cx="7639050" cy="2200275"/>
            <wp:effectExtent l="0" t="0" r="0" b="9525"/>
            <wp:wrapNone/>
            <wp:docPr id="33" name="Imagem 33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7x Jumper Macho-macho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Cabo USB</w:t>
      </w:r>
      <w:r w:rsidRPr="003C3BF1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br/>
        <w:t>1x Placa Uno</w:t>
      </w:r>
    </w:p>
    <w:p w:rsidR="00E90996" w:rsidRPr="003C3BF1" w:rsidRDefault="00E90996" w:rsidP="00E90996">
      <w:pPr>
        <w:pStyle w:val="PargrafodaLista"/>
        <w:shd w:val="clear" w:color="auto" w:fill="FFFFFF"/>
        <w:spacing w:after="514" w:line="411" w:lineRule="atLeast"/>
        <w:ind w:left="54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Pr="003C3BF1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Orientações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na mesma coluna dos terminais dos componentes, fazendo assim a conexão;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ligados nos pinos corretos no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valor de resistores está correto como indicado na montagem do projeto;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código carregou na placa através da IDE Arduino.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na mesma coluna dos terminais dos componentes, fazendo assim a conexão;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os jumpers estão ligados nos pinos corretos no Arduino;</w:t>
      </w:r>
    </w:p>
    <w:p w:rsidR="00E90996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valor de resistores está correto como indicado na montagem do projeto;</w:t>
      </w:r>
    </w:p>
    <w:p w:rsidR="00E90996" w:rsidRPr="00672A30" w:rsidRDefault="00E90996" w:rsidP="00E90996">
      <w:pPr>
        <w:pStyle w:val="PargrafodaLista"/>
        <w:numPr>
          <w:ilvl w:val="2"/>
          <w:numId w:val="2"/>
        </w:numPr>
        <w:shd w:val="clear" w:color="auto" w:fill="FFFFFF"/>
        <w:spacing w:before="100" w:beforeAutospacing="1" w:after="100" w:afterAutospacing="1" w:line="411" w:lineRule="atLeast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  <w:r w:rsidRPr="00672A30"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  <w:t>Verifique se o código carregou na placa através da IDE Arduino.</w:t>
      </w:r>
    </w:p>
    <w:p w:rsidR="00E90996" w:rsidRPr="00AA5EA9" w:rsidRDefault="00E90996" w:rsidP="00E90996">
      <w:pPr>
        <w:pStyle w:val="PargrafodaLista"/>
        <w:shd w:val="clear" w:color="auto" w:fill="FFFFFF"/>
        <w:spacing w:before="100" w:beforeAutospacing="1" w:after="100" w:afterAutospacing="1" w:line="411" w:lineRule="atLeast"/>
        <w:ind w:left="108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Default="00E90996" w:rsidP="00E90996">
      <w:pPr>
        <w:pStyle w:val="PargrafodaLista"/>
        <w:ind w:left="1571"/>
        <w:jc w:val="both"/>
        <w:rPr>
          <w:b/>
          <w:bCs/>
          <w:sz w:val="28"/>
          <w:szCs w:val="28"/>
        </w:rPr>
      </w:pPr>
    </w:p>
    <w:p w:rsidR="00E90996" w:rsidRPr="003C3BF1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3C3BF1">
        <w:rPr>
          <w:b/>
          <w:bCs/>
          <w:sz w:val="28"/>
          <w:szCs w:val="28"/>
        </w:rPr>
        <w:t>Montagem</w:t>
      </w:r>
      <w:r>
        <w:rPr>
          <w:b/>
          <w:bCs/>
          <w:sz w:val="28"/>
          <w:szCs w:val="28"/>
        </w:rPr>
        <w:t xml:space="preserve"> do Tubo Solar</w:t>
      </w:r>
    </w:p>
    <w:p w:rsidR="00E90996" w:rsidRPr="00672A30" w:rsidRDefault="00E90996" w:rsidP="00E90996">
      <w:pPr>
        <w:jc w:val="both"/>
        <w:rPr>
          <w:b w:val="0"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9429A3B" wp14:editId="0B23B7E2">
            <wp:simplePos x="0" y="0"/>
            <wp:positionH relativeFrom="margin">
              <wp:posOffset>257175</wp:posOffset>
            </wp:positionH>
            <wp:positionV relativeFrom="paragraph">
              <wp:posOffset>140335</wp:posOffset>
            </wp:positionV>
            <wp:extent cx="1044575" cy="864159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2" r="70975" b="68650"/>
                    <a:stretch/>
                  </pic:blipFill>
                  <pic:spPr bwMode="auto">
                    <a:xfrm>
                      <a:off x="0" y="0"/>
                      <a:ext cx="1044575" cy="86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45202AF" wp14:editId="093DEC83">
            <wp:simplePos x="0" y="0"/>
            <wp:positionH relativeFrom="column">
              <wp:posOffset>3752850</wp:posOffset>
            </wp:positionH>
            <wp:positionV relativeFrom="paragraph">
              <wp:posOffset>371673</wp:posOffset>
            </wp:positionV>
            <wp:extent cx="1055077" cy="712047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77" cy="71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7A717A9" wp14:editId="50437F77">
            <wp:simplePos x="0" y="0"/>
            <wp:positionH relativeFrom="column">
              <wp:posOffset>1819836</wp:posOffset>
            </wp:positionH>
            <wp:positionV relativeFrom="paragraph">
              <wp:posOffset>191580</wp:posOffset>
            </wp:positionV>
            <wp:extent cx="1044575" cy="692785"/>
            <wp:effectExtent l="0" t="0" r="317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0" r="70975" b="35988"/>
                    <a:stretch/>
                  </pic:blipFill>
                  <pic:spPr bwMode="auto">
                    <a:xfrm>
                      <a:off x="0" y="0"/>
                      <a:ext cx="1044575" cy="6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DE69A" wp14:editId="21046AC7">
                <wp:simplePos x="0" y="0"/>
                <wp:positionH relativeFrom="column">
                  <wp:posOffset>2115925</wp:posOffset>
                </wp:positionH>
                <wp:positionV relativeFrom="paragraph">
                  <wp:posOffset>105383</wp:posOffset>
                </wp:positionV>
                <wp:extent cx="1095270" cy="281354"/>
                <wp:effectExtent l="0" t="0" r="0" b="444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Saia</w:t>
                            </w:r>
                            <w:r w:rsidRPr="00C05CE1">
                              <w:rPr>
                                <w:b w:val="0"/>
                                <w:noProof/>
                                <w:color w:val="01273A" w:themeColor="accent1" w:themeShade="80"/>
                                <w:lang w:eastAsia="pt-BR"/>
                              </w:rPr>
                              <w:drawing>
                                <wp:inline distT="0" distB="0" distL="0" distR="0" wp14:anchorId="55436F1E" wp14:editId="170AB3FB">
                                  <wp:extent cx="905510" cy="247052"/>
                                  <wp:effectExtent l="0" t="0" r="8890" b="635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10" cy="247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DE69A" id="Caixa de Texto 19" o:spid="_x0000_s1027" type="#_x0000_t202" style="position:absolute;left:0;text-align:left;margin-left:166.6pt;margin-top:8.3pt;width:86.25pt;height:22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Saia</w:t>
                      </w:r>
                      <w:r w:rsidRPr="00C05CE1">
                        <w:rPr>
                          <w:b w:val="0"/>
                          <w:noProof/>
                          <w:color w:val="01273A" w:themeColor="accent1" w:themeShade="80"/>
                          <w:lang w:eastAsia="pt-BR"/>
                        </w:rPr>
                        <w:drawing>
                          <wp:inline distT="0" distB="0" distL="0" distR="0" wp14:anchorId="55436F1E" wp14:editId="170AB3FB">
                            <wp:extent cx="905510" cy="247052"/>
                            <wp:effectExtent l="0" t="0" r="8890" b="635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10" cy="247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11D0C" wp14:editId="11443D83">
                <wp:simplePos x="0" y="0"/>
                <wp:positionH relativeFrom="column">
                  <wp:posOffset>538668</wp:posOffset>
                </wp:positionH>
                <wp:positionV relativeFrom="paragraph">
                  <wp:posOffset>116094</wp:posOffset>
                </wp:positionV>
                <wp:extent cx="1095270" cy="281354"/>
                <wp:effectExtent l="0" t="0" r="0" b="444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Cúpula</w:t>
                            </w:r>
                            <w:r w:rsidRPr="00C05CE1">
                              <w:rPr>
                                <w:b w:val="0"/>
                                <w:noProof/>
                                <w:color w:val="01273A" w:themeColor="accent1" w:themeShade="80"/>
                                <w:lang w:eastAsia="pt-BR"/>
                              </w:rPr>
                              <w:drawing>
                                <wp:inline distT="0" distB="0" distL="0" distR="0" wp14:anchorId="731FB498" wp14:editId="22601998">
                                  <wp:extent cx="905510" cy="247052"/>
                                  <wp:effectExtent l="0" t="0" r="8890" b="63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10" cy="247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11D0C" id="Caixa de Texto 17" o:spid="_x0000_s1028" type="#_x0000_t202" style="position:absolute;left:0;text-align:left;margin-left:42.4pt;margin-top:9.15pt;width:86.25pt;height:2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Cúpula</w:t>
                      </w:r>
                      <w:r w:rsidRPr="00C05CE1">
                        <w:rPr>
                          <w:b w:val="0"/>
                          <w:noProof/>
                          <w:color w:val="01273A" w:themeColor="accent1" w:themeShade="80"/>
                          <w:lang w:eastAsia="pt-BR"/>
                        </w:rPr>
                        <w:drawing>
                          <wp:inline distT="0" distB="0" distL="0" distR="0" wp14:anchorId="731FB498" wp14:editId="22601998">
                            <wp:extent cx="905510" cy="247052"/>
                            <wp:effectExtent l="0" t="0" r="8890" b="63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10" cy="247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89081" wp14:editId="37CC4409">
                <wp:simplePos x="0" y="0"/>
                <wp:positionH relativeFrom="column">
                  <wp:posOffset>3711638</wp:posOffset>
                </wp:positionH>
                <wp:positionV relativeFrom="paragraph">
                  <wp:posOffset>144187</wp:posOffset>
                </wp:positionV>
                <wp:extent cx="1557494" cy="331511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4" cy="331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 w:rsidRPr="00C05CE1">
                              <w:rPr>
                                <w:color w:val="01273A" w:themeColor="accent1" w:themeShade="80"/>
                              </w:rPr>
                              <w:t>Acessório de vedação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9081" id="Caixa de Texto 13" o:spid="_x0000_s1029" type="#_x0000_t202" style="position:absolute;left:0;text-align:left;margin-left:292.25pt;margin-top:11.35pt;width:122.6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" filled="f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 w:rsidRPr="00C05CE1">
                        <w:rPr>
                          <w:color w:val="01273A" w:themeColor="accent1" w:themeShade="80"/>
                        </w:rPr>
                        <w:t>Acessório de vedação</w:t>
                      </w:r>
                    </w:p>
                  </w:txbxContent>
                </v:textbox>
              </v:shape>
            </w:pict>
          </mc:Fallback>
        </mc:AlternateContent>
      </w:r>
      <w:r w:rsidRPr="00672A30">
        <w:rPr>
          <w:bCs/>
          <w:szCs w:val="28"/>
        </w:rPr>
        <w:br w:type="textWrapping" w:clear="all"/>
      </w:r>
    </w:p>
    <w:p w:rsidR="00E90996" w:rsidRDefault="00E90996" w:rsidP="00E90996">
      <w:pPr>
        <w:ind w:left="851" w:firstLine="105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25AD654" wp14:editId="61DD22D0">
            <wp:simplePos x="0" y="0"/>
            <wp:positionH relativeFrom="margin">
              <wp:posOffset>1875469</wp:posOffset>
            </wp:positionH>
            <wp:positionV relativeFrom="paragraph">
              <wp:posOffset>261430</wp:posOffset>
            </wp:positionV>
            <wp:extent cx="1044575" cy="1363980"/>
            <wp:effectExtent l="0" t="0" r="3175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9" r="70975"/>
                    <a:stretch/>
                  </pic:blipFill>
                  <pic:spPr bwMode="auto">
                    <a:xfrm>
                      <a:off x="0" y="0"/>
                      <a:ext cx="104457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D7EA5" wp14:editId="7E406E28">
                <wp:simplePos x="0" y="0"/>
                <wp:positionH relativeFrom="column">
                  <wp:posOffset>3421380</wp:posOffset>
                </wp:positionH>
                <wp:positionV relativeFrom="paragraph">
                  <wp:posOffset>233491</wp:posOffset>
                </wp:positionV>
                <wp:extent cx="1607736" cy="281354"/>
                <wp:effectExtent l="0" t="0" r="0" b="444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3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 w:rsidRPr="00C05CE1">
                              <w:rPr>
                                <w:color w:val="01273A" w:themeColor="accent1" w:themeShade="80"/>
                              </w:rPr>
                              <w:t>Difusores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7EA5" id="Caixa de Texto 15" o:spid="_x0000_s1030" type="#_x0000_t202" style="position:absolute;left:0;text-align:left;margin-left:269.4pt;margin-top:18.4pt;width:126.6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 w:rsidRPr="00C05CE1">
                        <w:rPr>
                          <w:color w:val="01273A" w:themeColor="accent1" w:themeShade="80"/>
                        </w:rPr>
                        <w:t>Difusores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FC3B" wp14:editId="07AF151D">
                <wp:simplePos x="0" y="0"/>
                <wp:positionH relativeFrom="column">
                  <wp:posOffset>2024394</wp:posOffset>
                </wp:positionH>
                <wp:positionV relativeFrom="paragraph">
                  <wp:posOffset>203423</wp:posOffset>
                </wp:positionV>
                <wp:extent cx="1095270" cy="281354"/>
                <wp:effectExtent l="0" t="0" r="0" b="444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7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0996" w:rsidRPr="00C05CE1" w:rsidRDefault="00E90996" w:rsidP="00E90996">
                            <w:pPr>
                              <w:rPr>
                                <w:b w:val="0"/>
                                <w:color w:val="01273A" w:themeColor="accent1" w:themeShade="80"/>
                              </w:rPr>
                            </w:pPr>
                            <w:r>
                              <w:rPr>
                                <w:color w:val="01273A" w:themeColor="accent1" w:themeShade="80"/>
                              </w:rPr>
                              <w:t>Tubo  solar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EFC3B" id="Caixa de Texto 16" o:spid="_x0000_s1031" type="#_x0000_t202" style="position:absolute;left:0;text-align:left;margin-left:159.4pt;margin-top:16pt;width:86.25pt;height:22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" fillcolor="white [3201]" stroked="f" strokeweight=".5pt">
                <v:textbox>
                  <w:txbxContent>
                    <w:p w:rsidR="00E90996" w:rsidRPr="00C05CE1" w:rsidRDefault="00E90996" w:rsidP="00E90996">
                      <w:pPr>
                        <w:rPr>
                          <w:b w:val="0"/>
                          <w:color w:val="01273A" w:themeColor="accent1" w:themeShade="80"/>
                        </w:rPr>
                      </w:pPr>
                      <w:r>
                        <w:rPr>
                          <w:color w:val="01273A" w:themeColor="accent1" w:themeShade="80"/>
                        </w:rPr>
                        <w:t>Tubo  solar</w:t>
                      </w:r>
                    </w:p>
                  </w:txbxContent>
                </v:textbox>
              </v:shape>
            </w:pict>
          </mc:Fallback>
        </mc:AlternateContent>
      </w:r>
    </w:p>
    <w:p w:rsidR="00E90996" w:rsidRPr="00672A30" w:rsidRDefault="00E90996" w:rsidP="00E90996">
      <w:pPr>
        <w:ind w:firstLine="708"/>
        <w:jc w:val="both"/>
        <w:rPr>
          <w:rFonts w:ascii="Arial" w:hAnsi="Arial" w:cs="Arial"/>
          <w:b w:val="0"/>
          <w:bCs/>
          <w:color w:val="01273A" w:themeColor="accent1" w:themeShade="80"/>
          <w:sz w:val="20"/>
          <w:szCs w:val="20"/>
        </w:rPr>
      </w:pPr>
      <w:r w:rsidRPr="00C05CE1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62C9BD6B" wp14:editId="7074A170">
            <wp:simplePos x="0" y="0"/>
            <wp:positionH relativeFrom="column">
              <wp:posOffset>3348990</wp:posOffset>
            </wp:positionH>
            <wp:positionV relativeFrom="paragraph">
              <wp:posOffset>109855</wp:posOffset>
            </wp:positionV>
            <wp:extent cx="2543175" cy="98107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A30">
        <w:rPr>
          <w:rFonts w:ascii="Arial" w:hAnsi="Arial" w:cs="Arial"/>
          <w:bCs/>
          <w:color w:val="01273A" w:themeColor="accent1" w:themeShade="80"/>
          <w:sz w:val="20"/>
          <w:szCs w:val="20"/>
        </w:rPr>
        <w:t>Fita de alumínio</w:t>
      </w: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  <w:r w:rsidRPr="00071DDC">
        <w:rPr>
          <w:rFonts w:ascii="Arial" w:hAnsi="Arial" w:cs="Arial"/>
          <w:noProof/>
          <w:color w:val="3B3838" w:themeColor="background2" w:themeShade="40"/>
          <w:sz w:val="20"/>
          <w:szCs w:val="20"/>
          <w:lang w:eastAsia="pt-BR"/>
        </w:rPr>
        <w:drawing>
          <wp:anchor distT="0" distB="0" distL="114300" distR="114300" simplePos="0" relativeHeight="251664384" behindDoc="0" locked="0" layoutInCell="1" allowOverlap="1" wp14:anchorId="45623149" wp14:editId="63099110">
            <wp:simplePos x="0" y="0"/>
            <wp:positionH relativeFrom="column">
              <wp:posOffset>426720</wp:posOffset>
            </wp:positionH>
            <wp:positionV relativeFrom="paragraph">
              <wp:posOffset>635</wp:posOffset>
            </wp:positionV>
            <wp:extent cx="963930" cy="963930"/>
            <wp:effectExtent l="0" t="0" r="0" b="0"/>
            <wp:wrapNone/>
            <wp:docPr id="21" name="Imagem 21" descr="Adere - Soluções » Fitas Especiais » Fita de Alumínio » Fi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re - Soluções » Fitas Especiais » Fita de Alumínio » Fita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Default="00E90996" w:rsidP="00E90996">
      <w:pPr>
        <w:ind w:left="851"/>
        <w:jc w:val="both"/>
        <w:rPr>
          <w:b w:val="0"/>
          <w:bCs/>
          <w:szCs w:val="28"/>
        </w:rPr>
      </w:pPr>
    </w:p>
    <w:p w:rsidR="00E90996" w:rsidRPr="00066958" w:rsidRDefault="00E90996" w:rsidP="00E90996">
      <w:pPr>
        <w:jc w:val="both"/>
        <w:rPr>
          <w:b w:val="0"/>
          <w:bCs/>
          <w:szCs w:val="28"/>
        </w:rPr>
      </w:pP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remover a película de proteção do tubo solar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Encaixar o TS pelos rasgos laterais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Passar a fita de alumínio nas laterais que foram fechadas duas vezes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Desamassar a fita com um tecido para que se junte com o TS até que suma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Aplicar uma linha de fita de vedação no primeiro socalco da saia do TS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Aplicar a saia do TS e alinhas os furos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 xml:space="preserve">Fixar dois furos opostos com os parafusos de plástico correspondentes </w:t>
      </w:r>
    </w:p>
    <w:p w:rsidR="00E90996" w:rsidRDefault="001E344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6912" behindDoc="0" locked="0" layoutInCell="1" allowOverlap="1" wp14:anchorId="3A1E9206" wp14:editId="41D4D628">
            <wp:simplePos x="0" y="0"/>
            <wp:positionH relativeFrom="page">
              <wp:posOffset>-27940</wp:posOffset>
            </wp:positionH>
            <wp:positionV relativeFrom="paragraph">
              <wp:posOffset>-563880</wp:posOffset>
            </wp:positionV>
            <wp:extent cx="7639050" cy="457200"/>
            <wp:effectExtent l="0" t="0" r="0" b="0"/>
            <wp:wrapNone/>
            <wp:docPr id="34" name="Imagem 34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31298" r="799" b="55336"/>
                    <a:stretch/>
                  </pic:blipFill>
                  <pic:spPr bwMode="auto">
                    <a:xfrm flipH="1">
                      <a:off x="0" y="0"/>
                      <a:ext cx="763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672A30">
        <w:rPr>
          <w:bCs/>
          <w:sz w:val="24"/>
          <w:szCs w:val="24"/>
        </w:rPr>
        <w:t>Inserir o TS no acessório de vedação. Alinhar os furos do 2º socalco da saia com os furos do acessório.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Fixar a saia do TS ao acessório com os parafusos correspondentes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Fixar a cúpula do TS no terceiro socalco da saia com parafusos de plástico correspondentes</w:t>
      </w:r>
    </w:p>
    <w:p w:rsidR="00E90996" w:rsidRPr="00672A30" w:rsidRDefault="00E90996" w:rsidP="00E90996">
      <w:pPr>
        <w:pStyle w:val="PargrafodaLista"/>
        <w:numPr>
          <w:ilvl w:val="2"/>
          <w:numId w:val="2"/>
        </w:numPr>
        <w:jc w:val="both"/>
        <w:rPr>
          <w:bCs/>
          <w:sz w:val="24"/>
          <w:szCs w:val="24"/>
        </w:rPr>
      </w:pPr>
      <w:r w:rsidRPr="00672A30">
        <w:rPr>
          <w:bCs/>
          <w:sz w:val="24"/>
          <w:szCs w:val="24"/>
        </w:rPr>
        <w:t>Aplicar o difusor na parte interior do TS. Fixar com parafuso auto perfurante e a fita de alumínio</w:t>
      </w:r>
    </w:p>
    <w:p w:rsidR="00E90996" w:rsidRPr="0025127B" w:rsidRDefault="00E90996" w:rsidP="00E90996">
      <w:pPr>
        <w:pStyle w:val="PargrafodaLista"/>
        <w:shd w:val="clear" w:color="auto" w:fill="FFFFFF"/>
        <w:spacing w:before="100" w:beforeAutospacing="1" w:after="100" w:afterAutospacing="1" w:line="411" w:lineRule="atLeast"/>
        <w:ind w:left="1080"/>
        <w:jc w:val="both"/>
        <w:rPr>
          <w:rFonts w:eastAsia="Times New Roman" w:cstheme="minorHAnsi"/>
          <w:color w:val="0F0D29" w:themeColor="text1"/>
          <w:spacing w:val="-2"/>
          <w:sz w:val="24"/>
          <w:szCs w:val="24"/>
          <w:lang w:eastAsia="pt-BR"/>
        </w:rPr>
      </w:pPr>
    </w:p>
    <w:p w:rsidR="00E90996" w:rsidRPr="003C3BF1" w:rsidRDefault="00E90996" w:rsidP="00E90996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C3BF1">
        <w:rPr>
          <w:b/>
          <w:sz w:val="28"/>
          <w:szCs w:val="28"/>
        </w:rPr>
        <w:t>Operação</w:t>
      </w:r>
    </w:p>
    <w:p w:rsidR="00E90996" w:rsidRPr="00672A30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2" w:name="_Hlk42884075"/>
      <w:r w:rsidRPr="00672A30">
        <w:rPr>
          <w:b/>
          <w:bCs/>
          <w:sz w:val="28"/>
          <w:szCs w:val="28"/>
        </w:rPr>
        <w:t>Cadastramento de conta</w:t>
      </w:r>
    </w:p>
    <w:bookmarkEnd w:id="2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o botão “Registre-se Aqui”, abrirá uma nova janela;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Coloque o nome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telefone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nome da empresa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CNPJ da empresa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endereço da empresa do usuário e seus complementos;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um username;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uma senha;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Confirme a senha;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em “REGISTRAR”.</w:t>
      </w:r>
    </w:p>
    <w:p w:rsidR="00E90996" w:rsidRDefault="00E90996" w:rsidP="00E90996">
      <w:pPr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3" w:name="_Hlk42884084"/>
      <w:r w:rsidRPr="001D01B5">
        <w:rPr>
          <w:b/>
          <w:bCs/>
          <w:sz w:val="28"/>
          <w:szCs w:val="28"/>
        </w:rPr>
        <w:t>Cadastramento de usuário</w:t>
      </w:r>
    </w:p>
    <w:bookmarkEnd w:id="3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coloque o </w:t>
      </w:r>
      <w:r w:rsidRPr="00DD2983">
        <w:rPr>
          <w:i/>
          <w:iCs/>
          <w:sz w:val="24"/>
          <w:szCs w:val="24"/>
        </w:rPr>
        <w:t>username</w:t>
      </w:r>
      <w:r w:rsidRPr="00DD2983">
        <w:rPr>
          <w:sz w:val="24"/>
          <w:szCs w:val="24"/>
        </w:rPr>
        <w:t xml:space="preserve"> e senha do usuário e clique em “Entrar”. Abrirá a janela do perfil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Clique no botão “Configurações” e depois no botão “Novo Usuário” para cadastrar um novo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Coloque o nome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O ID será gerado automaticamente;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Escolha o estabelecimento que o usuário trabalha;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cargo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Coloque o e-mail do usuário;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a permissão desse usuário perante o dispositivo, a qual pode ser de usuário comum, administrador cadastrador, ou supervisor;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no botão “Cadastrar</w:t>
      </w:r>
      <w:r w:rsidRPr="00DD2983">
        <w:rPr>
          <w:rFonts w:ascii="Calibri" w:hAnsi="Calibri" w:cs="Calibri"/>
          <w:sz w:val="24"/>
          <w:szCs w:val="24"/>
        </w:rPr>
        <w:t>”</w:t>
      </w:r>
      <w:r w:rsidRPr="00DD2983">
        <w:rPr>
          <w:sz w:val="24"/>
          <w:szCs w:val="24"/>
        </w:rPr>
        <w:t xml:space="preserve"> para salvar o cadastro do usuário.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Para excluir usuários: Na janela principal do software, clique no botão “Usuários” e clique no usuário que deseja excluir. Depois clique no botão “Excluir” e uma mensagem de confirmação irá aparecer. Confirme para excluir o usuário.</w:t>
      </w:r>
    </w:p>
    <w:p w:rsidR="00E90996" w:rsidRDefault="00E90996" w:rsidP="00E90996">
      <w:pPr>
        <w:ind w:left="1080"/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4" w:name="_Hlk42884119"/>
      <w:r w:rsidRPr="001D01B5">
        <w:rPr>
          <w:b/>
          <w:bCs/>
          <w:sz w:val="28"/>
          <w:szCs w:val="28"/>
        </w:rPr>
        <w:t>Cadastro de senha</w:t>
      </w:r>
    </w:p>
    <w:bookmarkEnd w:id="4"/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“Login” e depois coloque o </w:t>
      </w:r>
      <w:r w:rsidRPr="00DD2983">
        <w:rPr>
          <w:i/>
          <w:iCs/>
          <w:sz w:val="24"/>
          <w:szCs w:val="24"/>
        </w:rPr>
        <w:t>username</w:t>
      </w:r>
      <w:r w:rsidRPr="00DD2983">
        <w:rPr>
          <w:sz w:val="24"/>
          <w:szCs w:val="24"/>
        </w:rPr>
        <w:t xml:space="preserve"> e senha do usuário e clique em “Entrar”. Abrirá a janela do perfil do usuário;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Clique no botão “Usuários”;</w:t>
      </w:r>
    </w:p>
    <w:p w:rsidR="00E90996" w:rsidRPr="00DD2983" w:rsidRDefault="001E344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1008" behindDoc="0" locked="0" layoutInCell="1" allowOverlap="1" wp14:anchorId="239B5563" wp14:editId="19278AAA">
            <wp:simplePos x="0" y="0"/>
            <wp:positionH relativeFrom="page">
              <wp:posOffset>-76200</wp:posOffset>
            </wp:positionH>
            <wp:positionV relativeFrom="paragraph">
              <wp:posOffset>-1440815</wp:posOffset>
            </wp:positionV>
            <wp:extent cx="7639050" cy="2200275"/>
            <wp:effectExtent l="0" t="0" r="0" b="9525"/>
            <wp:wrapNone/>
            <wp:docPr id="36" name="Imagem 36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96" w:rsidRPr="00DD2983">
        <w:rPr>
          <w:sz w:val="24"/>
          <w:szCs w:val="24"/>
        </w:rPr>
        <w:t xml:space="preserve">Clique em “Usuário cadastrado”;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Digite o e-mail do usuário;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 xml:space="preserve">Clique no botão “Definir Senha” e abrirá uma nova janela;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 xml:space="preserve">Digite a senha.  </w:t>
      </w:r>
    </w:p>
    <w:p w:rsidR="00E90996" w:rsidRPr="001A0758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1A0758">
        <w:rPr>
          <w:sz w:val="24"/>
          <w:szCs w:val="24"/>
        </w:rPr>
        <w:t>Clique no botão “OK” para salvar a senha.</w:t>
      </w:r>
    </w:p>
    <w:p w:rsidR="00E90996" w:rsidRPr="001D01B5" w:rsidRDefault="00E90996" w:rsidP="00E90996">
      <w:pPr>
        <w:pStyle w:val="PargrafodaLista"/>
        <w:ind w:left="1800"/>
        <w:jc w:val="both"/>
        <w:rPr>
          <w:b/>
          <w:bCs/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 xml:space="preserve">Cadastramento de dispositivo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Na tela inicial do software, clique no botão “Novo Sensor” e uma nova janela será aberta;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Clique no botão “Adicionar” e uma nova janela será aberta;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A Comunicação deve ser </w:t>
      </w:r>
      <w:r w:rsidRPr="00DD2983">
        <w:rPr>
          <w:sz w:val="24"/>
          <w:szCs w:val="24"/>
          <w:highlight w:val="yellow"/>
        </w:rPr>
        <w:t>TCP/IP</w:t>
      </w:r>
      <w:r w:rsidRPr="00DD2983">
        <w:rPr>
          <w:sz w:val="24"/>
          <w:szCs w:val="24"/>
        </w:rPr>
        <w:t xml:space="preserve">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Em endereço IP, coloque o IP que foi cadastrado no sensor;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A porta deve ser </w:t>
      </w:r>
      <w:r w:rsidRPr="00DD2983">
        <w:rPr>
          <w:sz w:val="24"/>
          <w:szCs w:val="24"/>
          <w:highlight w:val="yellow"/>
        </w:rPr>
        <w:t>4370</w:t>
      </w:r>
      <w:r w:rsidRPr="00DD2983">
        <w:rPr>
          <w:sz w:val="24"/>
          <w:szCs w:val="24"/>
        </w:rPr>
        <w:t xml:space="preserve">; 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>Escolha o setor que o sensor ficará posicionado;</w:t>
      </w:r>
    </w:p>
    <w:p w:rsidR="00E90996" w:rsidRPr="00DD2983" w:rsidRDefault="00E90996" w:rsidP="00E90996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 w:rsidRPr="00DD2983">
        <w:rPr>
          <w:sz w:val="24"/>
          <w:szCs w:val="24"/>
        </w:rPr>
        <w:t xml:space="preserve">Escolha a frequência da coleta de dados;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Aparecerá o id do sensor;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Clique no botão “Conectar”;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para salvar.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novamente na janela de confirmação que aparecerá. </w:t>
      </w:r>
    </w:p>
    <w:p w:rsidR="00E90996" w:rsidRDefault="00E90996" w:rsidP="00E90996">
      <w:pPr>
        <w:pStyle w:val="PargrafodaLista"/>
        <w:ind w:left="108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Configurações de setores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Na tela inicial do software, clique no botão “Novo Setor” e uma nova janela será aberta;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no botão “Adicionar” e uma nova janela será aberta; </w:t>
      </w:r>
    </w:p>
    <w:p w:rsidR="00E90996" w:rsidRPr="00866A77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A Comunicação deve ser </w:t>
      </w:r>
      <w:r w:rsidRPr="006D62BF">
        <w:rPr>
          <w:highlight w:val="yellow"/>
        </w:rPr>
        <w:t>TCP/IP</w:t>
      </w:r>
      <w:r>
        <w:t xml:space="preserve">; </w:t>
      </w:r>
    </w:p>
    <w:p w:rsidR="00E90996" w:rsidRPr="00866A77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Escolha o nome do setor e será gerado o seu id;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Escolha a luminosidade ideal para esse setor; 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>Clique no botão “Cadastrar”;</w:t>
      </w:r>
    </w:p>
    <w:p w:rsidR="00E90996" w:rsidRPr="006D62BF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para salvar. </w:t>
      </w:r>
    </w:p>
    <w:p w:rsidR="00E90996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Clique em “OK” novamente na janela de confirmação que aparecerá. </w:t>
      </w:r>
    </w:p>
    <w:p w:rsidR="00E90996" w:rsidRPr="00066958" w:rsidRDefault="00E90996" w:rsidP="00E90996">
      <w:pPr>
        <w:jc w:val="both"/>
        <w:rPr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Verificações</w:t>
      </w:r>
    </w:p>
    <w:p w:rsidR="00E90996" w:rsidRPr="0078306C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Caso o </w:t>
      </w:r>
      <w:r w:rsidRPr="0078306C">
        <w:rPr>
          <w:b/>
          <w:bCs/>
        </w:rPr>
        <w:t>sensor</w:t>
      </w:r>
      <w:r>
        <w:t xml:space="preserve"> já tenha sido cadastrado é obrigatório o uso do seu id para ter acesso a sua leitura.</w:t>
      </w:r>
    </w:p>
    <w:p w:rsidR="00E90996" w:rsidRPr="003C3BF1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>
        <w:t xml:space="preserve">Caso o </w:t>
      </w:r>
      <w:r w:rsidRPr="003C3BF1">
        <w:rPr>
          <w:b/>
          <w:bCs/>
        </w:rPr>
        <w:t>setor</w:t>
      </w:r>
      <w:r>
        <w:t xml:space="preserve"> já tenha sido cadastrado é obrigatório o uso do seu id para ter acesso ao dispositivo.</w:t>
      </w:r>
    </w:p>
    <w:p w:rsidR="00E90996" w:rsidRDefault="00E90996" w:rsidP="00E90996">
      <w:pPr>
        <w:pStyle w:val="PargrafodaLista"/>
        <w:ind w:left="108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Orientações </w:t>
      </w:r>
      <w:r w:rsidRPr="001D01B5">
        <w:rPr>
          <w:b/>
          <w:bCs/>
          <w:sz w:val="28"/>
          <w:szCs w:val="28"/>
        </w:rPr>
        <w:t xml:space="preserve">de uso </w:t>
      </w:r>
    </w:p>
    <w:p w:rsidR="00E90996" w:rsidRPr="00371B28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 w:rsidRPr="00371B28">
        <w:t xml:space="preserve">Na tela inicial do software, o usuário irá na barra de navegação e clicará na login para entrar em sua conta e assim terá acesso ao seu perfil. Ele poderá fazer alterações de configurações e conseguirá monitorar (4.7) todos os sensores instalados. Ele também terá acesso aos gráficos desempenho anual, mensal, diário e por setor para conseguir fazer sua avaliação e gerenciamento.   </w:t>
      </w:r>
    </w:p>
    <w:p w:rsidR="00E90996" w:rsidRPr="001D01B5" w:rsidRDefault="00E90996" w:rsidP="00E90996">
      <w:pPr>
        <w:pStyle w:val="PargrafodaLista"/>
        <w:ind w:left="1800"/>
        <w:jc w:val="both"/>
        <w:rPr>
          <w:b/>
          <w:bCs/>
          <w:sz w:val="28"/>
          <w:szCs w:val="28"/>
        </w:rPr>
      </w:pPr>
    </w:p>
    <w:p w:rsidR="00E90996" w:rsidRPr="001A0758" w:rsidRDefault="00E90996" w:rsidP="00E90996">
      <w:pPr>
        <w:pStyle w:val="PargrafodaLista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bookmarkStart w:id="5" w:name="_Hlk42884227"/>
      <w:r w:rsidRPr="001A0758">
        <w:rPr>
          <w:b/>
          <w:bCs/>
          <w:sz w:val="28"/>
          <w:szCs w:val="28"/>
        </w:rPr>
        <w:t>Monitoramento</w:t>
      </w:r>
    </w:p>
    <w:bookmarkEnd w:id="5"/>
    <w:p w:rsidR="00E90996" w:rsidRPr="00371B28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 w:rsidRPr="00371B28">
        <w:t xml:space="preserve">Para monitorar os eventos gerados pelo sensor, na tela inicial do software, clique no setor e depois no sensor que deseja monitorar em tempo real; </w:t>
      </w:r>
    </w:p>
    <w:p w:rsidR="00E90996" w:rsidRPr="00066958" w:rsidRDefault="00E90996" w:rsidP="00E90996">
      <w:pPr>
        <w:pStyle w:val="PargrafodaLista"/>
        <w:numPr>
          <w:ilvl w:val="2"/>
          <w:numId w:val="2"/>
        </w:numPr>
        <w:jc w:val="both"/>
        <w:rPr>
          <w:sz w:val="28"/>
          <w:szCs w:val="28"/>
        </w:rPr>
      </w:pPr>
      <w:r w:rsidRPr="00371B28">
        <w:t>Clique no botão “Monitoramento – dados do sensor”, então todos os eventos que serão realizados nesse sensor aparecerão na tela em tempo real.</w:t>
      </w:r>
    </w:p>
    <w:p w:rsidR="00E90996" w:rsidRDefault="001E3446" w:rsidP="00E90996">
      <w:pPr>
        <w:pStyle w:val="PargrafodaLista"/>
        <w:ind w:left="1800"/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 wp14:anchorId="0BE4B6BB" wp14:editId="6042E08D">
            <wp:simplePos x="0" y="0"/>
            <wp:positionH relativeFrom="margin">
              <wp:align>center</wp:align>
            </wp:positionH>
            <wp:positionV relativeFrom="paragraph">
              <wp:posOffset>-1275715</wp:posOffset>
            </wp:positionV>
            <wp:extent cx="7639050" cy="2200275"/>
            <wp:effectExtent l="0" t="0" r="0" b="9525"/>
            <wp:wrapNone/>
            <wp:docPr id="37" name="Imagem 37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996" w:rsidRPr="005C4960" w:rsidRDefault="00E90996" w:rsidP="00E90996">
      <w:pPr>
        <w:pStyle w:val="PargrafodaLista"/>
        <w:ind w:left="1800"/>
        <w:jc w:val="both"/>
        <w:rPr>
          <w:sz w:val="28"/>
          <w:szCs w:val="28"/>
        </w:rPr>
      </w:pPr>
    </w:p>
    <w:p w:rsidR="00E90996" w:rsidRPr="001D01B5" w:rsidRDefault="00E90996" w:rsidP="00E90996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1D01B5">
        <w:rPr>
          <w:b/>
          <w:bCs/>
          <w:sz w:val="28"/>
          <w:szCs w:val="28"/>
        </w:rPr>
        <w:t>Suporte</w:t>
      </w:r>
    </w:p>
    <w:p w:rsidR="00E90996" w:rsidRPr="001A0758" w:rsidRDefault="00E90996" w:rsidP="00E90996">
      <w:pPr>
        <w:pStyle w:val="PargrafodaLista"/>
        <w:numPr>
          <w:ilvl w:val="1"/>
          <w:numId w:val="2"/>
        </w:numPr>
        <w:ind w:left="1418"/>
        <w:jc w:val="both"/>
        <w:rPr>
          <w:b/>
          <w:bCs/>
          <w:sz w:val="28"/>
          <w:szCs w:val="28"/>
        </w:rPr>
      </w:pPr>
      <w:r w:rsidRPr="001A0758">
        <w:rPr>
          <w:b/>
          <w:bCs/>
          <w:sz w:val="28"/>
          <w:szCs w:val="28"/>
        </w:rPr>
        <w:t>Canais de suporte</w:t>
      </w:r>
    </w:p>
    <w:p w:rsidR="00E90996" w:rsidRPr="00371B28" w:rsidRDefault="00E90996" w:rsidP="00E90996">
      <w:pPr>
        <w:pStyle w:val="PargrafodaLista"/>
        <w:ind w:left="1428"/>
        <w:jc w:val="both"/>
        <w:rPr>
          <w:sz w:val="28"/>
          <w:szCs w:val="28"/>
        </w:rPr>
      </w:pPr>
      <w:r>
        <w:t xml:space="preserve">Constatado alguma dificuldade ou defeito no sistema, o Consumidor deverá </w:t>
      </w:r>
      <w:r w:rsidRPr="00371B28">
        <w:t xml:space="preserve">comunicar-se com o nosso </w:t>
      </w:r>
      <w:r>
        <w:t xml:space="preserve">Service </w:t>
      </w:r>
      <w:r w:rsidRPr="00371B28">
        <w:t xml:space="preserve">Desk. Os chats podem ser encontrados na parte inferior das páginas do nosso site </w:t>
      </w:r>
      <w:hyperlink r:id="rId17" w:history="1">
        <w:r w:rsidRPr="00371B28">
          <w:rPr>
            <w:rStyle w:val="Hyperlink"/>
          </w:rPr>
          <w:t>www.eva.com.br</w:t>
        </w:r>
      </w:hyperlink>
      <w:r w:rsidRPr="00371B28">
        <w:t xml:space="preserve"> ou pelo e-mail </w:t>
      </w:r>
      <w:r w:rsidRPr="00371B28">
        <w:rPr>
          <w:rStyle w:val="Hyperlink"/>
        </w:rPr>
        <w:t>support@eva.ngdesk.com</w:t>
      </w:r>
      <w:r w:rsidRPr="00371B28">
        <w:t>, para que possa ser orientado acerca da forma mais ágil de examinar e sanar qualquer problema.</w:t>
      </w:r>
    </w:p>
    <w:p w:rsidR="00E90996" w:rsidRPr="00362E85" w:rsidRDefault="00E90996" w:rsidP="00E90996">
      <w:pPr>
        <w:jc w:val="both"/>
        <w:rPr>
          <w:szCs w:val="28"/>
        </w:rPr>
      </w:pPr>
    </w:p>
    <w:p w:rsidR="00AB02A7" w:rsidRPr="004F0028" w:rsidRDefault="00AB02A7" w:rsidP="00DF027C">
      <w:pPr>
        <w:rPr>
          <w:lang w:val="pt-BR"/>
        </w:rPr>
      </w:pPr>
    </w:p>
    <w:p w:rsidR="0087605E" w:rsidRPr="004F0028" w:rsidRDefault="001E3446" w:rsidP="00AB02A7">
      <w:pPr>
        <w:spacing w:after="200"/>
        <w:rPr>
          <w:lang w:val="pt-BR"/>
        </w:rPr>
      </w:pP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79AEB163" wp14:editId="3DD818F1">
            <wp:simplePos x="0" y="0"/>
            <wp:positionH relativeFrom="margin">
              <wp:align>center</wp:align>
            </wp:positionH>
            <wp:positionV relativeFrom="paragraph">
              <wp:posOffset>5611027</wp:posOffset>
            </wp:positionV>
            <wp:extent cx="7639050" cy="2200275"/>
            <wp:effectExtent l="0" t="0" r="0" b="9525"/>
            <wp:wrapNone/>
            <wp:docPr id="38" name="Imagem 38" descr="Projeto moderno abstrato do fundo da onda verde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to moderno abstrato do fundo da onda verde | Vetor Grá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854" r="799" b="34824"/>
                    <a:stretch/>
                  </pic:blipFill>
                  <pic:spPr bwMode="auto">
                    <a:xfrm>
                      <a:off x="0" y="0"/>
                      <a:ext cx="763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605E" w:rsidRPr="004F0028" w:rsidSect="00AB02A7">
      <w:headerReference w:type="default" r:id="rId18"/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B0" w:rsidRDefault="001C04B0">
      <w:r>
        <w:separator/>
      </w:r>
    </w:p>
    <w:p w:rsidR="001C04B0" w:rsidRDefault="001C04B0"/>
  </w:endnote>
  <w:endnote w:type="continuationSeparator" w:id="0">
    <w:p w:rsidR="001C04B0" w:rsidRDefault="001C04B0">
      <w:r>
        <w:continuationSeparator/>
      </w:r>
    </w:p>
    <w:p w:rsidR="001C04B0" w:rsidRDefault="001C0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67179">
          <w:rPr>
            <w:noProof/>
            <w:lang w:val="pt-BR" w:bidi="pt-BR"/>
          </w:rPr>
          <w:t>4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B0" w:rsidRDefault="001C04B0">
      <w:r>
        <w:separator/>
      </w:r>
    </w:p>
    <w:p w:rsidR="001C04B0" w:rsidRDefault="001C04B0"/>
  </w:footnote>
  <w:footnote w:type="continuationSeparator" w:id="0">
    <w:p w:rsidR="001C04B0" w:rsidRDefault="001C04B0">
      <w:r>
        <w:continuationSeparator/>
      </w:r>
    </w:p>
    <w:p w:rsidR="001C04B0" w:rsidRDefault="001C04B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9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359"/>
    </w:tblGrid>
    <w:tr w:rsidR="00D077E9" w:rsidRPr="004F0028" w:rsidTr="00E90996">
      <w:trPr>
        <w:trHeight w:val="426"/>
      </w:trPr>
      <w:tc>
        <w:tcPr>
          <w:tcW w:w="9359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92D050"/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2A8F"/>
    <w:multiLevelType w:val="multilevel"/>
    <w:tmpl w:val="C4EAFB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  <w:bCs/>
        <w:sz w:val="24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1" w15:restartNumberingAfterBreak="0">
    <w:nsid w:val="2FD076BC"/>
    <w:multiLevelType w:val="multilevel"/>
    <w:tmpl w:val="C23E7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371431C"/>
    <w:multiLevelType w:val="multilevel"/>
    <w:tmpl w:val="A204156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96"/>
    <w:rsid w:val="0002482E"/>
    <w:rsid w:val="00050324"/>
    <w:rsid w:val="000A0150"/>
    <w:rsid w:val="000E63C9"/>
    <w:rsid w:val="00130E9D"/>
    <w:rsid w:val="00150A6D"/>
    <w:rsid w:val="00185B35"/>
    <w:rsid w:val="001C04B0"/>
    <w:rsid w:val="001E3446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67179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9099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3FD91835-FBE9-442A-9218-FBAE5D50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qFormat/>
    <w:rsid w:val="00E90996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  <w:lang w:val="pt-BR"/>
    </w:rPr>
  </w:style>
  <w:style w:type="character" w:styleId="Hyperlink">
    <w:name w:val="Hyperlink"/>
    <w:basedOn w:val="Fontepargpadro"/>
    <w:uiPriority w:val="99"/>
    <w:unhideWhenUsed/>
    <w:rsid w:val="00E90996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yperlink" Target="http://www.eva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8DCCBBBC644541864D7F876E970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311F0C-7B20-403D-B735-29C643F43AB7}"/>
      </w:docPartPr>
      <w:docPartBody>
        <w:p w:rsidR="00000000" w:rsidRDefault="00422155">
          <w:pPr>
            <w:pStyle w:val="878DCCBBBC644541864D7F876E97072E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55"/>
    <w:rsid w:val="004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5969E6A80ADD4CF08001C62C87989250">
    <w:name w:val="5969E6A80ADD4CF08001C62C87989250"/>
  </w:style>
  <w:style w:type="paragraph" w:customStyle="1" w:styleId="878DCCBBBC644541864D7F876E97072E">
    <w:name w:val="878DCCBBBC644541864D7F876E97072E"/>
  </w:style>
  <w:style w:type="paragraph" w:customStyle="1" w:styleId="48420EDDC98B403C8A2A3E5D5EEECA8B">
    <w:name w:val="48420EDDC98B403C8A2A3E5D5EEECA8B"/>
  </w:style>
  <w:style w:type="paragraph" w:customStyle="1" w:styleId="CADB6CAF9DEE492BBEC8D785DECB0974">
    <w:name w:val="CADB6CAF9DEE492BBEC8D785DECB0974"/>
  </w:style>
  <w:style w:type="paragraph" w:customStyle="1" w:styleId="32D3271E649947288B546EE35220DD7F">
    <w:name w:val="32D3271E649947288B546EE35220DD7F"/>
  </w:style>
  <w:style w:type="paragraph" w:customStyle="1" w:styleId="B80D1E609AF04CA3953B8170612CF56C">
    <w:name w:val="B80D1E609AF04CA3953B8170612CF56C"/>
  </w:style>
  <w:style w:type="paragraph" w:customStyle="1" w:styleId="AEAF5E764B2549DF84555D308A8EE7B2">
    <w:name w:val="AEAF5E764B2549DF84555D308A8EE7B2"/>
  </w:style>
  <w:style w:type="paragraph" w:customStyle="1" w:styleId="FFE68DBD537542DE9691C5C1C192C26F">
    <w:name w:val="FFE68DBD537542DE9691C5C1C192C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36</TotalTime>
  <Pages>8</Pages>
  <Words>1421</Words>
  <Characters>7676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Aluno</cp:lastModifiedBy>
  <cp:revision>1</cp:revision>
  <cp:lastPrinted>2006-08-01T17:47:00Z</cp:lastPrinted>
  <dcterms:created xsi:type="dcterms:W3CDTF">2020-06-26T22:05:00Z</dcterms:created>
  <dcterms:modified xsi:type="dcterms:W3CDTF">2020-06-26T22:42:00Z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